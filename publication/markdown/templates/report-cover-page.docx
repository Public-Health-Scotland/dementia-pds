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A15828" w:rsidRDefault="004E593E" w:rsidP="00A95250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4E593E" w:rsidRPr="00A15828" w:rsidRDefault="004E593E" w:rsidP="004E593E">
      <w:pPr>
        <w:jc w:val="right"/>
        <w:rPr>
          <w:rFonts w:cs="Arial"/>
        </w:rPr>
      </w:pPr>
    </w:p>
    <w:p w:rsidR="004E593E" w:rsidRPr="00A15828" w:rsidRDefault="004E593E" w:rsidP="004E593E">
      <w:pPr>
        <w:rPr>
          <w:rFonts w:cs="Arial"/>
        </w:rPr>
      </w:pPr>
    </w:p>
    <w:p w:rsidR="008E74C4" w:rsidRPr="00A15828" w:rsidRDefault="008E74C4" w:rsidP="004E593E">
      <w:pPr>
        <w:rPr>
          <w:rFonts w:cs="Arial"/>
        </w:rPr>
      </w:pPr>
    </w:p>
    <w:p w:rsidR="008E74C4" w:rsidRPr="00A15828" w:rsidRDefault="00C80488" w:rsidP="008E74C4">
      <w:pPr>
        <w:rPr>
          <w:rFonts w:cs="Arial"/>
        </w:rPr>
      </w:pPr>
      <w:r w:rsidRPr="00A15828">
        <w:rPr>
          <w:rFonts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13335</wp:posOffset>
                </wp:positionV>
                <wp:extent cx="5440680" cy="25717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D02" w:rsidRDefault="00177D02" w:rsidP="00177D02">
                            <w:pPr>
                              <w:pStyle w:val="PublicationTitle"/>
                            </w:pPr>
                            <w:bookmarkStart w:id="0" w:name="_Toc322599008"/>
                            <w:bookmarkStart w:id="1" w:name="_Toc322600015"/>
                            <w:bookmarkStart w:id="2" w:name="_Toc322600037"/>
                            <w:bookmarkStart w:id="3" w:name="_Toc323040046"/>
                            <w:bookmarkStart w:id="4" w:name="_Toc324429932"/>
                            <w:bookmarkStart w:id="5" w:name="_Toc324429979"/>
                            <w:r>
                              <w:t>Insert publication title here</w:t>
                            </w:r>
                          </w:p>
                          <w:p w:rsidR="000C1BFA" w:rsidRDefault="000C1BFA" w:rsidP="005D14C7">
                            <w:pPr>
                              <w:pStyle w:val="Publicationsubtitle"/>
                            </w:pPr>
                            <w:r>
                              <w:t>Subtitle</w:t>
                            </w:r>
                          </w:p>
                          <w:p w:rsidR="000C1BFA" w:rsidRPr="005D14C7" w:rsidRDefault="00C80488" w:rsidP="00DC2784">
                            <w:pPr>
                              <w:pStyle w:val="Publicationdate"/>
                            </w:pPr>
                            <w:r w:rsidRPr="00C80488">
                              <w:t>Publication date: DD Month YYYY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7pt;margin-top:1.05pt;width:428.4pt;height:2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aevtgIAALs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" filled="f" stroked="f">
                <v:textbox>
                  <w:txbxContent>
                    <w:p w:rsidR="00177D02" w:rsidRDefault="00177D02" w:rsidP="00177D02">
                      <w:pPr>
                        <w:pStyle w:val="PublicationTitle"/>
                      </w:pPr>
                      <w:bookmarkStart w:id="6" w:name="_Toc322599008"/>
                      <w:bookmarkStart w:id="7" w:name="_Toc322600015"/>
                      <w:bookmarkStart w:id="8" w:name="_Toc322600037"/>
                      <w:bookmarkStart w:id="9" w:name="_Toc323040046"/>
                      <w:bookmarkStart w:id="10" w:name="_Toc324429932"/>
                      <w:bookmarkStart w:id="11" w:name="_Toc324429979"/>
                      <w:r>
                        <w:t>Insert publication title here</w:t>
                      </w:r>
                    </w:p>
                    <w:p w:rsidR="000C1BFA" w:rsidRDefault="000C1BFA" w:rsidP="005D14C7">
                      <w:pPr>
                        <w:pStyle w:val="Publicationsubtitle"/>
                      </w:pPr>
                      <w:r>
                        <w:t>Subtitle</w:t>
                      </w:r>
                    </w:p>
                    <w:p w:rsidR="000C1BFA" w:rsidRPr="005D14C7" w:rsidRDefault="00C80488" w:rsidP="00DC2784">
                      <w:pPr>
                        <w:pStyle w:val="Publicationdate"/>
                      </w:pPr>
                      <w:r w:rsidRPr="00C80488">
                        <w:t>Publication date: DD Month YYYY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</v:shape>
            </w:pict>
          </mc:Fallback>
        </mc:AlternateContent>
      </w: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rPr>
          <w:rFonts w:cs="Arial"/>
        </w:rPr>
      </w:pPr>
    </w:p>
    <w:p w:rsidR="008E74C4" w:rsidRPr="00A15828" w:rsidRDefault="008E74C4" w:rsidP="008E74C4">
      <w:pPr>
        <w:tabs>
          <w:tab w:val="left" w:pos="4364"/>
        </w:tabs>
        <w:rPr>
          <w:rFonts w:cs="Arial"/>
        </w:rPr>
      </w:pPr>
      <w:r w:rsidRPr="00A15828">
        <w:rPr>
          <w:rFonts w:cs="Arial"/>
        </w:rPr>
        <w:tab/>
      </w:r>
    </w:p>
    <w:p w:rsidR="008E74C4" w:rsidRPr="00A15828" w:rsidRDefault="008E74C4" w:rsidP="008E74C4">
      <w:pPr>
        <w:rPr>
          <w:rFonts w:cs="Arial"/>
        </w:rPr>
      </w:pPr>
    </w:p>
    <w:p w:rsidR="00FB5C55" w:rsidRPr="00A15828" w:rsidRDefault="00FB5C55" w:rsidP="008E74C4">
      <w:pPr>
        <w:rPr>
          <w:rFonts w:cs="Arial"/>
        </w:rPr>
      </w:pPr>
    </w:p>
    <w:p w:rsidR="00FB5C55" w:rsidRDefault="00FB5C55" w:rsidP="00C80488">
      <w:pPr>
        <w:pStyle w:val="RestrictedStats"/>
        <w:ind w:right="565" w:firstLine="720"/>
        <w:rPr>
          <w:rFonts w:cs="Arial"/>
        </w:rPr>
      </w:pPr>
      <w:r w:rsidRPr="00A15828">
        <w:rPr>
          <w:rFonts w:cs="Arial"/>
        </w:rPr>
        <w:t xml:space="preserve">RESTRICTED STATISTICS: </w:t>
      </w:r>
      <w:bookmarkStart w:id="6" w:name="_GoBack"/>
      <w:bookmarkEnd w:id="6"/>
      <w:r w:rsidRPr="00A15828">
        <w:rPr>
          <w:rFonts w:cs="Arial"/>
        </w:rPr>
        <w:t xml:space="preserve">embargoed to 09:30 </w:t>
      </w:r>
      <w:r w:rsidR="00685AF1">
        <w:rPr>
          <w:rFonts w:cs="Arial"/>
        </w:rPr>
        <w:t>DATE HERE</w:t>
      </w:r>
    </w:p>
    <w:sectPr w:rsidR="00FB5C55" w:rsidSect="003A29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1133" w:bottom="1134" w:left="851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834" w:rsidRDefault="00C52834" w:rsidP="007765EC">
      <w:pPr>
        <w:spacing w:after="0" w:line="240" w:lineRule="auto"/>
      </w:pPr>
      <w:r>
        <w:separator/>
      </w:r>
    </w:p>
  </w:endnote>
  <w:endnote w:type="continuationSeparator" w:id="0">
    <w:p w:rsidR="00C52834" w:rsidRDefault="00C52834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FA1E61" w:rsidRDefault="00FA1E61" w:rsidP="00FA1E61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246079E" wp14:editId="139F09C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0" t="0" r="37465" b="3746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9640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B4F0CF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6" type="#_x0000_t32" style="position:absolute;margin-left:0;margin-top:6.55pt;width:499.5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" strokecolor="#964091"/>
              </w:pict>
            </mc:Fallback>
          </mc:AlternateContent>
        </w:r>
      </w:p>
      <w:p w:rsidR="00FA1E61" w:rsidRPr="005666FD" w:rsidRDefault="00FA1E61" w:rsidP="00FA1E61">
        <w:pPr>
          <w:pStyle w:val="Footer"/>
          <w:jc w:val="center"/>
          <w:rPr>
            <w:color w:val="auto"/>
          </w:rPr>
        </w:pPr>
        <w:r w:rsidRPr="005666FD">
          <w:rPr>
            <w:color w:val="auto"/>
            <w:position w:val="-4"/>
            <w:sz w:val="20"/>
            <w:szCs w:val="20"/>
          </w:rPr>
          <w:fldChar w:fldCharType="begin"/>
        </w:r>
        <w:r w:rsidRPr="005666FD">
          <w:rPr>
            <w:color w:val="auto"/>
            <w:position w:val="-4"/>
            <w:sz w:val="20"/>
            <w:szCs w:val="20"/>
          </w:rPr>
          <w:instrText xml:space="preserve"> PAGE   \* MERGEFORMAT </w:instrText>
        </w:r>
        <w:r w:rsidRPr="005666FD">
          <w:rPr>
            <w:color w:val="auto"/>
            <w:position w:val="-4"/>
            <w:sz w:val="20"/>
            <w:szCs w:val="20"/>
          </w:rPr>
          <w:fldChar w:fldCharType="separate"/>
        </w:r>
        <w:r>
          <w:rPr>
            <w:noProof/>
            <w:color w:val="auto"/>
            <w:position w:val="-4"/>
            <w:sz w:val="20"/>
            <w:szCs w:val="20"/>
          </w:rPr>
          <w:t>2</w:t>
        </w:r>
        <w:r w:rsidRPr="005666FD">
          <w:rPr>
            <w:color w:val="auto"/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Pr="00C80488" w:rsidRDefault="003A29EF" w:rsidP="003A29EF">
    <w:pPr>
      <w:pStyle w:val="Cover-footertext"/>
      <w:tabs>
        <w:tab w:val="left" w:pos="1680"/>
        <w:tab w:val="center" w:pos="5216"/>
      </w:tabs>
      <w:jc w:val="left"/>
    </w:pPr>
    <w:r>
      <w:tab/>
    </w:r>
    <w:r>
      <w:tab/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832F6D" wp14:editId="6BBF52D8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13" name="Rectangle 13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A4723B" id="Rectangle 13" o:spid="_x0000_s1026" alt=" &#10;" style="position:absolute;margin-left:0;margin-top:-4.1pt;width:604.8pt;height:8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" fillcolor="#43358b" stroked="f" strokeweight="2pt">
              <w10:wrap anchorx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DA180A" wp14:editId="3AD8FCF1">
              <wp:simplePos x="0" y="0"/>
              <wp:positionH relativeFrom="margin">
                <wp:align>center</wp:align>
              </wp:positionH>
              <wp:positionV relativeFrom="paragraph">
                <wp:posOffset>-115570</wp:posOffset>
              </wp:positionV>
              <wp:extent cx="8100000" cy="72000"/>
              <wp:effectExtent l="0" t="0" r="0" b="4445"/>
              <wp:wrapNone/>
              <wp:docPr id="14" name="Rectangle 14" descr=" &#10;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2C020F" id="Rectangle 14" o:spid="_x0000_s1026" alt=" &#10;" style="position:absolute;margin-left:0;margin-top:-9.1pt;width:637.8pt;height:5.6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" fillcolor="#964091" stroked="f" strokeweight="2pt">
              <w10:wrap anchorx="margin"/>
            </v:rect>
          </w:pict>
        </mc:Fallback>
      </mc:AlternateContent>
    </w:r>
    <w:r w:rsidR="00AF01E1">
      <w:t xml:space="preserve">An Official Statistics </w:t>
    </w:r>
    <w:r w:rsidRPr="00C80488">
      <w:t>publication for Scotland</w:t>
    </w:r>
  </w:p>
  <w:p w:rsidR="003A29EF" w:rsidRDefault="003A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834" w:rsidRDefault="00C52834" w:rsidP="007765EC">
      <w:pPr>
        <w:spacing w:after="0" w:line="240" w:lineRule="auto"/>
      </w:pPr>
      <w:r>
        <w:separator/>
      </w:r>
    </w:p>
  </w:footnote>
  <w:footnote w:type="continuationSeparator" w:id="0">
    <w:p w:rsidR="00C52834" w:rsidRDefault="00C52834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E61" w:rsidRPr="00D54655" w:rsidRDefault="00FA1E61" w:rsidP="00FA1E61">
    <w:pPr>
      <w:pStyle w:val="HeaderTitle"/>
      <w:tabs>
        <w:tab w:val="left" w:pos="0"/>
      </w:tabs>
      <w:rPr>
        <w:color w:val="00A2E5"/>
        <w:position w:val="92"/>
      </w:rPr>
    </w:pPr>
    <w:r w:rsidRPr="005666FD">
      <w:rPr>
        <w:noProof/>
        <w:color w:val="964091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824676" wp14:editId="2DD61188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0" t="0" r="0" b="0"/>
              <wp:wrapNone/>
              <wp:docPr id="6" name="AutoShape 17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96409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FDE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alt="#" style="position:absolute;margin-left:0;margin-top:39.05pt;width:487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" strokecolor="#964091"/>
          </w:pict>
        </mc:Fallback>
      </mc:AlternateContent>
    </w:r>
    <w:r w:rsidRPr="005666FD">
      <w:rPr>
        <w:color w:val="964091"/>
        <w:position w:val="92"/>
      </w:rPr>
      <w:t>Public Health Scotland</w:t>
    </w:r>
    <w:r w:rsidRPr="00FB5C55">
      <w:rPr>
        <w:color w:val="FF0000"/>
        <w:position w:val="92"/>
        <w:sz w:val="22"/>
      </w:rPr>
      <w:t xml:space="preserve"> - Restricted Statistics: embargoed to 09:30 </w:t>
    </w:r>
    <w:proofErr w:type="spellStart"/>
    <w:r w:rsidRPr="00FB5C55">
      <w:rPr>
        <w:color w:val="FF0000"/>
        <w:position w:val="92"/>
        <w:sz w:val="22"/>
      </w:rPr>
      <w:t>dd</w:t>
    </w:r>
    <w:proofErr w:type="spellEnd"/>
    <w:r w:rsidRPr="00FB5C55">
      <w:rPr>
        <w:color w:val="FF0000"/>
        <w:position w:val="92"/>
        <w:sz w:val="22"/>
      </w:rPr>
      <w:t>/mm/</w:t>
    </w:r>
    <w:proofErr w:type="spellStart"/>
    <w:r w:rsidRPr="00FB5C55">
      <w:rPr>
        <w:color w:val="FF0000"/>
        <w:position w:val="92"/>
        <w:sz w:val="22"/>
      </w:rPr>
      <w:t>yyyy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EF" w:rsidRDefault="003A29EF" w:rsidP="003A29EF">
    <w:pPr>
      <w:pStyle w:val="HeaderTitle"/>
      <w:tabs>
        <w:tab w:val="left" w:pos="0"/>
      </w:tabs>
      <w:ind w:left="-426"/>
      <w:rPr>
        <w:position w:val="92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0152CB72" wp14:editId="60538D6F">
          <wp:simplePos x="0" y="0"/>
          <wp:positionH relativeFrom="margin">
            <wp:align>right</wp:align>
          </wp:positionH>
          <wp:positionV relativeFrom="page">
            <wp:posOffset>467995</wp:posOffset>
          </wp:positionV>
          <wp:extent cx="2160000" cy="781200"/>
          <wp:effectExtent l="0" t="0" r="0" b="0"/>
          <wp:wrapNone/>
          <wp:docPr id="17" name="Picture 2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_2blu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4655">
      <w:rPr>
        <w:color w:val="00A2E5"/>
        <w:position w:val="92"/>
      </w:rPr>
      <w:t xml:space="preserve">                                                                  </w:t>
    </w:r>
  </w:p>
  <w:p w:rsidR="003A29EF" w:rsidRDefault="003A29EF" w:rsidP="003A29EF">
    <w:pPr>
      <w:pStyle w:val="NoSpacing"/>
    </w:pPr>
  </w:p>
  <w:p w:rsidR="003A29EF" w:rsidRPr="009C7086" w:rsidRDefault="003A29EF" w:rsidP="003A29EF">
    <w:pPr>
      <w:pStyle w:val="NoSpacing"/>
    </w:pPr>
  </w:p>
  <w:p w:rsidR="003A29EF" w:rsidRPr="00F2707C" w:rsidRDefault="003A29EF" w:rsidP="003A29EF">
    <w:pPr>
      <w:pStyle w:val="NoSpacing"/>
      <w:jc w:val="right"/>
    </w:pPr>
  </w:p>
  <w:p w:rsidR="003A29EF" w:rsidRDefault="003A2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F96EA2"/>
    <w:multiLevelType w:val="hybridMultilevel"/>
    <w:tmpl w:val="33E6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258E42A6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84F36"/>
    <w:multiLevelType w:val="hybridMultilevel"/>
    <w:tmpl w:val="11006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10241">
      <o:colormru v:ext="edit" colors="#78a5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09"/>
    <w:rsid w:val="00003FF8"/>
    <w:rsid w:val="000155A3"/>
    <w:rsid w:val="00030A66"/>
    <w:rsid w:val="0004373A"/>
    <w:rsid w:val="00046B93"/>
    <w:rsid w:val="0005006A"/>
    <w:rsid w:val="000955F9"/>
    <w:rsid w:val="000B6306"/>
    <w:rsid w:val="000B6CE9"/>
    <w:rsid w:val="000B7E59"/>
    <w:rsid w:val="000C1BFA"/>
    <w:rsid w:val="000E4070"/>
    <w:rsid w:val="000E5021"/>
    <w:rsid w:val="00125CBC"/>
    <w:rsid w:val="00134104"/>
    <w:rsid w:val="00134E98"/>
    <w:rsid w:val="00155751"/>
    <w:rsid w:val="00156A5A"/>
    <w:rsid w:val="0016251C"/>
    <w:rsid w:val="00177D02"/>
    <w:rsid w:val="00195E8A"/>
    <w:rsid w:val="001A29BF"/>
    <w:rsid w:val="001A4CD2"/>
    <w:rsid w:val="001B1773"/>
    <w:rsid w:val="001D518A"/>
    <w:rsid w:val="002100E1"/>
    <w:rsid w:val="002113A5"/>
    <w:rsid w:val="00216011"/>
    <w:rsid w:val="002319D0"/>
    <w:rsid w:val="0025108A"/>
    <w:rsid w:val="00267BC0"/>
    <w:rsid w:val="00286562"/>
    <w:rsid w:val="002B0E4F"/>
    <w:rsid w:val="002D3022"/>
    <w:rsid w:val="002D37F9"/>
    <w:rsid w:val="002E2B6E"/>
    <w:rsid w:val="00301FE7"/>
    <w:rsid w:val="00310AAB"/>
    <w:rsid w:val="003305AB"/>
    <w:rsid w:val="00347599"/>
    <w:rsid w:val="003555C1"/>
    <w:rsid w:val="00356189"/>
    <w:rsid w:val="00366422"/>
    <w:rsid w:val="00367732"/>
    <w:rsid w:val="003A29EF"/>
    <w:rsid w:val="003A44B8"/>
    <w:rsid w:val="003B7948"/>
    <w:rsid w:val="003D2A20"/>
    <w:rsid w:val="003D6709"/>
    <w:rsid w:val="00440BC7"/>
    <w:rsid w:val="00443CEE"/>
    <w:rsid w:val="00455CB8"/>
    <w:rsid w:val="00463674"/>
    <w:rsid w:val="00465CB9"/>
    <w:rsid w:val="00474811"/>
    <w:rsid w:val="0048186A"/>
    <w:rsid w:val="00487D96"/>
    <w:rsid w:val="004A4694"/>
    <w:rsid w:val="004E593E"/>
    <w:rsid w:val="004F4E4C"/>
    <w:rsid w:val="004F615B"/>
    <w:rsid w:val="00503E26"/>
    <w:rsid w:val="00536A63"/>
    <w:rsid w:val="00537341"/>
    <w:rsid w:val="005666FD"/>
    <w:rsid w:val="005A3035"/>
    <w:rsid w:val="005B011A"/>
    <w:rsid w:val="005D14C7"/>
    <w:rsid w:val="005D318A"/>
    <w:rsid w:val="005D7312"/>
    <w:rsid w:val="005F12F9"/>
    <w:rsid w:val="00661BF2"/>
    <w:rsid w:val="00667915"/>
    <w:rsid w:val="00683024"/>
    <w:rsid w:val="00685AF1"/>
    <w:rsid w:val="00694992"/>
    <w:rsid w:val="006A4852"/>
    <w:rsid w:val="006C2B12"/>
    <w:rsid w:val="006D4467"/>
    <w:rsid w:val="006F17A6"/>
    <w:rsid w:val="00707225"/>
    <w:rsid w:val="007270CE"/>
    <w:rsid w:val="007422D4"/>
    <w:rsid w:val="00747754"/>
    <w:rsid w:val="007765EC"/>
    <w:rsid w:val="007B42EF"/>
    <w:rsid w:val="007C1D2E"/>
    <w:rsid w:val="007C55EC"/>
    <w:rsid w:val="007D1CB0"/>
    <w:rsid w:val="007E45E5"/>
    <w:rsid w:val="007F0288"/>
    <w:rsid w:val="00802B02"/>
    <w:rsid w:val="00841834"/>
    <w:rsid w:val="00843CF5"/>
    <w:rsid w:val="00845FBE"/>
    <w:rsid w:val="00847B31"/>
    <w:rsid w:val="008549BF"/>
    <w:rsid w:val="00896CA1"/>
    <w:rsid w:val="008B069A"/>
    <w:rsid w:val="008B1CEB"/>
    <w:rsid w:val="008B3E0D"/>
    <w:rsid w:val="008C61F8"/>
    <w:rsid w:val="008E20B9"/>
    <w:rsid w:val="008E74C4"/>
    <w:rsid w:val="00922B9F"/>
    <w:rsid w:val="00933CA9"/>
    <w:rsid w:val="00970549"/>
    <w:rsid w:val="0097758B"/>
    <w:rsid w:val="009A353E"/>
    <w:rsid w:val="009C7086"/>
    <w:rsid w:val="00A1260D"/>
    <w:rsid w:val="00A15828"/>
    <w:rsid w:val="00A407FA"/>
    <w:rsid w:val="00A566FA"/>
    <w:rsid w:val="00A74D2A"/>
    <w:rsid w:val="00A95250"/>
    <w:rsid w:val="00A9570D"/>
    <w:rsid w:val="00AA482E"/>
    <w:rsid w:val="00AA7BA3"/>
    <w:rsid w:val="00AB1A3B"/>
    <w:rsid w:val="00AB272A"/>
    <w:rsid w:val="00AB4A87"/>
    <w:rsid w:val="00AC761E"/>
    <w:rsid w:val="00AF01E1"/>
    <w:rsid w:val="00B218F7"/>
    <w:rsid w:val="00B23B80"/>
    <w:rsid w:val="00B31449"/>
    <w:rsid w:val="00B406DF"/>
    <w:rsid w:val="00B81C48"/>
    <w:rsid w:val="00BA0DD6"/>
    <w:rsid w:val="00BA1AA1"/>
    <w:rsid w:val="00BB0CF3"/>
    <w:rsid w:val="00BE3010"/>
    <w:rsid w:val="00C52834"/>
    <w:rsid w:val="00C62038"/>
    <w:rsid w:val="00C65F35"/>
    <w:rsid w:val="00C80488"/>
    <w:rsid w:val="00C95644"/>
    <w:rsid w:val="00CA0291"/>
    <w:rsid w:val="00CA7917"/>
    <w:rsid w:val="00CD14B2"/>
    <w:rsid w:val="00CD59B1"/>
    <w:rsid w:val="00CE6162"/>
    <w:rsid w:val="00CF0792"/>
    <w:rsid w:val="00D164BF"/>
    <w:rsid w:val="00D42945"/>
    <w:rsid w:val="00D51BFA"/>
    <w:rsid w:val="00D54655"/>
    <w:rsid w:val="00DC2784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878F1"/>
    <w:rsid w:val="00E97FEF"/>
    <w:rsid w:val="00EA0A2B"/>
    <w:rsid w:val="00EA2432"/>
    <w:rsid w:val="00EE0EB1"/>
    <w:rsid w:val="00EF3122"/>
    <w:rsid w:val="00F16ADE"/>
    <w:rsid w:val="00F2707C"/>
    <w:rsid w:val="00F53F39"/>
    <w:rsid w:val="00F9014B"/>
    <w:rsid w:val="00FA1E61"/>
    <w:rsid w:val="00FB5C55"/>
    <w:rsid w:val="00FE01CD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o:colormru v:ext="edit" colors="#78a541"/>
    </o:shapedefaults>
    <o:shapelayout v:ext="edit">
      <o:idmap v:ext="edit" data="1"/>
    </o:shapelayout>
  </w:shapeDefaults>
  <w:decimalSymbol w:val="."/>
  <w:listSeparator w:val=","/>
  <w14:docId w14:val="3C685AC8"/>
  <w15:docId w15:val="{9BD96045-A161-4EB2-B169-4500B5AA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948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7948"/>
    <w:pPr>
      <w:keepNext/>
      <w:keepLines/>
      <w:outlineLvl w:val="0"/>
    </w:pPr>
    <w:rPr>
      <w:rFonts w:eastAsiaTheme="majorEastAsia" w:cstheme="majorBidi"/>
      <w:b/>
      <w:bCs/>
      <w:color w:val="43358B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948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948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48"/>
    <w:rPr>
      <w:rFonts w:ascii="Arial" w:hAnsi="Arial"/>
      <w:color w:val="0D0D0D" w:themeColor="text1" w:themeTint="F2"/>
      <w:sz w:val="24"/>
    </w:rPr>
  </w:style>
  <w:style w:type="paragraph" w:styleId="Footer">
    <w:name w:val="footer"/>
    <w:basedOn w:val="Normal"/>
    <w:link w:val="FooterChar"/>
    <w:uiPriority w:val="99"/>
    <w:unhideWhenUsed/>
    <w:rsid w:val="003B7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48"/>
    <w:rPr>
      <w:rFonts w:ascii="Arial" w:hAnsi="Arial"/>
      <w:color w:val="0D0D0D" w:themeColor="text1" w:themeTint="F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48"/>
    <w:rPr>
      <w:rFonts w:ascii="Tahoma" w:hAnsi="Tahoma" w:cs="Tahoma"/>
      <w:color w:val="0D0D0D" w:themeColor="text1" w:themeTint="F2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rsid w:val="003B7948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3B7948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autoRedefine/>
    <w:qFormat/>
    <w:rsid w:val="003B7948"/>
    <w:pPr>
      <w:spacing w:before="120" w:after="240" w:line="560" w:lineRule="exact"/>
    </w:pPr>
    <w:rPr>
      <w:b/>
      <w:color w:val="43358B"/>
      <w:spacing w:val="-20"/>
      <w:sz w:val="56"/>
    </w:rPr>
  </w:style>
  <w:style w:type="paragraph" w:styleId="NoSpacing">
    <w:name w:val="No Spacing"/>
    <w:uiPriority w:val="1"/>
    <w:rsid w:val="003B7948"/>
    <w:pPr>
      <w:spacing w:after="0" w:line="240" w:lineRule="auto"/>
    </w:pPr>
  </w:style>
  <w:style w:type="paragraph" w:customStyle="1" w:styleId="Publicationsubtitle">
    <w:name w:val="Publication subtitle"/>
    <w:basedOn w:val="PublicationTitle"/>
    <w:autoRedefine/>
    <w:qFormat/>
    <w:rsid w:val="003B7948"/>
    <w:pPr>
      <w:spacing w:line="360" w:lineRule="exact"/>
    </w:pPr>
    <w:rPr>
      <w:sz w:val="36"/>
    </w:rPr>
  </w:style>
  <w:style w:type="paragraph" w:customStyle="1" w:styleId="Publicationdate">
    <w:name w:val="Publication date"/>
    <w:basedOn w:val="PublicationTitle"/>
    <w:autoRedefine/>
    <w:qFormat/>
    <w:rsid w:val="003B7948"/>
    <w:pPr>
      <w:spacing w:line="360" w:lineRule="exact"/>
    </w:pPr>
    <w:rPr>
      <w:b w:val="0"/>
      <w:color w:val="auto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7948"/>
    <w:rPr>
      <w:rFonts w:ascii="Arial" w:eastAsiaTheme="majorEastAsia" w:hAnsi="Arial" w:cstheme="majorBidi"/>
      <w:b/>
      <w:bCs/>
      <w:color w:val="43358B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7948"/>
    <w:rPr>
      <w:rFonts w:ascii="Arial" w:eastAsiaTheme="majorEastAsia" w:hAnsi="Arial" w:cstheme="majorBidi"/>
      <w:b/>
      <w:bCs/>
      <w:color w:val="404040" w:themeColor="text1" w:themeTint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3B7948"/>
  </w:style>
  <w:style w:type="character" w:styleId="Hyperlink">
    <w:name w:val="Hyperlink"/>
    <w:basedOn w:val="DefaultParagraphFont"/>
    <w:uiPriority w:val="99"/>
    <w:unhideWhenUsed/>
    <w:rsid w:val="003B7948"/>
    <w:rPr>
      <w:rFonts w:ascii="Arial" w:hAnsi="Arial"/>
      <w:b w:val="0"/>
      <w:color w:val="964091"/>
      <w:sz w:val="24"/>
      <w:u w:val="single"/>
    </w:rPr>
  </w:style>
  <w:style w:type="table" w:styleId="TableGrid">
    <w:name w:val="Table Grid"/>
    <w:basedOn w:val="TableNormal"/>
    <w:uiPriority w:val="59"/>
    <w:rsid w:val="003B7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3B7948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3B7948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3B7948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3B7948"/>
    <w:rPr>
      <w:color w:val="964091"/>
    </w:rPr>
  </w:style>
  <w:style w:type="paragraph" w:styleId="TOC2">
    <w:name w:val="toc 2"/>
    <w:basedOn w:val="Normal"/>
    <w:next w:val="Normal"/>
    <w:autoRedefine/>
    <w:uiPriority w:val="39"/>
    <w:unhideWhenUsed/>
    <w:rsid w:val="003B794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B7948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3B7948"/>
    <w:rPr>
      <w:rFonts w:ascii="Arial" w:eastAsia="Times New Roman" w:hAnsi="Arial" w:cs="Times New Roman"/>
      <w:b/>
      <w:bCs/>
      <w:color w:val="808080" w:themeColor="background1" w:themeShade="80"/>
      <w:sz w:val="24"/>
    </w:rPr>
  </w:style>
  <w:style w:type="paragraph" w:styleId="ListParagraph">
    <w:name w:val="List Paragraph"/>
    <w:basedOn w:val="Normal"/>
    <w:uiPriority w:val="34"/>
    <w:rsid w:val="003B7948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3B7948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3B7948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3B7948"/>
    <w:pPr>
      <w:numPr>
        <w:numId w:val="11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3B7948"/>
    <w:pPr>
      <w:numPr>
        <w:numId w:val="12"/>
      </w:numPr>
    </w:pPr>
    <w:rPr>
      <w:sz w:val="18"/>
    </w:rPr>
  </w:style>
  <w:style w:type="character" w:customStyle="1" w:styleId="StyleBold">
    <w:name w:val="Style Bold"/>
    <w:basedOn w:val="DefaultParagraphFont"/>
    <w:rsid w:val="003B794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B7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7948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948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Normal"/>
    <w:next w:val="Normal"/>
    <w:link w:val="ContentsHeaderChar"/>
    <w:qFormat/>
    <w:rsid w:val="003B7948"/>
    <w:pPr>
      <w:spacing w:after="360"/>
    </w:pPr>
    <w:rPr>
      <w:rFonts w:eastAsiaTheme="majorEastAsia" w:cstheme="majorBidi"/>
      <w:b/>
      <w:color w:val="43358B"/>
      <w:sz w:val="32"/>
      <w:szCs w:val="28"/>
    </w:rPr>
  </w:style>
  <w:style w:type="character" w:customStyle="1" w:styleId="ContentsHeaderChar">
    <w:name w:val="Contents Header Char"/>
    <w:basedOn w:val="Heading1Char"/>
    <w:link w:val="ContentsHeader"/>
    <w:rsid w:val="003B7948"/>
    <w:rPr>
      <w:rFonts w:ascii="Arial" w:eastAsiaTheme="majorEastAsia" w:hAnsi="Arial" w:cstheme="majorBidi"/>
      <w:b/>
      <w:bCs w:val="0"/>
      <w:color w:val="43358B"/>
      <w:sz w:val="32"/>
      <w:szCs w:val="28"/>
    </w:rPr>
  </w:style>
  <w:style w:type="paragraph" w:customStyle="1" w:styleId="Hyperlink1">
    <w:name w:val="Hyperlink1"/>
    <w:basedOn w:val="Normal"/>
    <w:link w:val="hyperlinkChar"/>
    <w:autoRedefine/>
    <w:qFormat/>
    <w:rsid w:val="003B7948"/>
    <w:rPr>
      <w:color w:val="964091"/>
      <w:u w:val="single"/>
    </w:rPr>
  </w:style>
  <w:style w:type="paragraph" w:styleId="NormalWeb">
    <w:name w:val="Normal (Web)"/>
    <w:basedOn w:val="Normal"/>
    <w:uiPriority w:val="99"/>
    <w:unhideWhenUsed/>
    <w:rsid w:val="003B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3B7948"/>
    <w:rPr>
      <w:rFonts w:ascii="Arial" w:hAnsi="Arial"/>
      <w:color w:val="964091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3B7948"/>
    <w:pPr>
      <w:jc w:val="left"/>
    </w:pPr>
    <w:rPr>
      <w:color w:val="964091"/>
      <w:u w:val="single"/>
    </w:rPr>
  </w:style>
  <w:style w:type="character" w:customStyle="1" w:styleId="TableHeadChar">
    <w:name w:val="Table Head Char"/>
    <w:basedOn w:val="DefaultParagraphFont"/>
    <w:link w:val="TableHead"/>
    <w:rsid w:val="003B7948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3B7948"/>
    <w:rPr>
      <w:rFonts w:ascii="Arial" w:hAnsi="Arial"/>
      <w:b w:val="0"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3B7948"/>
    <w:rPr>
      <w:rFonts w:ascii="Arial" w:hAnsi="Arial"/>
      <w:b w:val="0"/>
      <w:color w:val="964091"/>
      <w:spacing w:val="-10"/>
      <w:u w:val="single"/>
    </w:rPr>
  </w:style>
  <w:style w:type="paragraph" w:customStyle="1" w:styleId="RestrictedStats">
    <w:name w:val="RestrictedStats"/>
    <w:basedOn w:val="Normal"/>
    <w:next w:val="Normal"/>
    <w:qFormat/>
    <w:rsid w:val="003B7948"/>
    <w:pPr>
      <w:spacing w:before="40"/>
    </w:pPr>
    <w:rPr>
      <w:rFonts w:eastAsia="Calibri" w:cs="Times New Roman"/>
      <w:b/>
      <w:color w:val="FF0000"/>
      <w:sz w:val="28"/>
    </w:rPr>
  </w:style>
  <w:style w:type="character" w:styleId="PlaceholderText">
    <w:name w:val="Placeholder Text"/>
    <w:basedOn w:val="DefaultParagraphFont"/>
    <w:uiPriority w:val="99"/>
    <w:semiHidden/>
    <w:rsid w:val="003B7948"/>
    <w:rPr>
      <w:color w:val="808080"/>
    </w:rPr>
  </w:style>
  <w:style w:type="paragraph" w:customStyle="1" w:styleId="Cover-footertext">
    <w:name w:val="Cover - footer text"/>
    <w:basedOn w:val="HeaderTitle"/>
    <w:qFormat/>
    <w:rsid w:val="003B7948"/>
    <w:pPr>
      <w:jc w:val="center"/>
    </w:pPr>
    <w:rPr>
      <w:rFonts w:cs="Arial"/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948"/>
    <w:rPr>
      <w:color w:val="605E5C"/>
      <w:shd w:val="clear" w:color="auto" w:fill="E1DFDD"/>
    </w:rPr>
  </w:style>
  <w:style w:type="paragraph" w:customStyle="1" w:styleId="FigureStyle">
    <w:name w:val="Figure_Style"/>
    <w:next w:val="Normal"/>
    <w:qFormat/>
    <w:rsid w:val="003B7948"/>
    <w:pPr>
      <w:spacing w:line="240" w:lineRule="auto"/>
    </w:pPr>
    <w:rPr>
      <w:rFonts w:ascii="Arial" w:hAnsi="Arial"/>
      <w:sz w:val="24"/>
    </w:rPr>
  </w:style>
  <w:style w:type="paragraph" w:customStyle="1" w:styleId="NormalNotes">
    <w:name w:val="Normal_Notes"/>
    <w:next w:val="Normal"/>
    <w:qFormat/>
    <w:rsid w:val="003B7948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ye01\Downloads\PHS%20Template%20Files\PHS-National-Stats-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A7166-25DD-403C-A721-512BE052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PHS-National-Stats-Report</Template>
  <TotalTime>34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alanye01</dc:creator>
  <dc:description>Template V1.0 (March 2020)</dc:description>
  <cp:lastModifiedBy>aliceb02@phs.scot</cp:lastModifiedBy>
  <cp:revision>13</cp:revision>
  <cp:lastPrinted>2017-01-30T11:41:00Z</cp:lastPrinted>
  <dcterms:created xsi:type="dcterms:W3CDTF">2020-04-27T14:25:00Z</dcterms:created>
  <dcterms:modified xsi:type="dcterms:W3CDTF">2021-03-08T10:55:00Z</dcterms:modified>
</cp:coreProperties>
</file>