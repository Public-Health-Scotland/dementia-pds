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CF005D">
      <w:pPr>
        <w:pStyle w:val="Formula"/>
      </w:pPr>
      <w:bookmarkStart w:id="0" w:name="_GoBack"/>
      <w:bookmarkEnd w:id="0"/>
    </w:p>
    <w:sectPr w:rsidR="000955F9" w:rsidRPr="00933D26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BFD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36085D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4A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r w:rsidR="00225751">
      <w:rPr>
        <w:color w:val="FF0000"/>
        <w:position w:val="92"/>
        <w:sz w:val="22"/>
      </w:rPr>
      <w:t>DATE HERE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481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87B56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1A53"/>
    <w:rsid w:val="001A29BF"/>
    <w:rsid w:val="001A4CD2"/>
    <w:rsid w:val="001B1773"/>
    <w:rsid w:val="001D518A"/>
    <w:rsid w:val="002100E1"/>
    <w:rsid w:val="002113A5"/>
    <w:rsid w:val="00216011"/>
    <w:rsid w:val="0022575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085D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A6525"/>
    <w:rsid w:val="004E593E"/>
    <w:rsid w:val="004F4E4C"/>
    <w:rsid w:val="004F615B"/>
    <w:rsid w:val="00503E26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50573"/>
    <w:rsid w:val="007525C3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05D"/>
    <w:rsid w:val="00CF0792"/>
    <w:rsid w:val="00D13E92"/>
    <w:rsid w:val="00D164BF"/>
    <w:rsid w:val="00D42945"/>
    <w:rsid w:val="00D51BFA"/>
    <w:rsid w:val="00D54655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36F63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525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85D"/>
    <w:pPr>
      <w:spacing w:before="240" w:line="240" w:lineRule="auto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85D"/>
    <w:pPr>
      <w:keepNext/>
      <w:keepLines/>
      <w:spacing w:before="240" w:line="240" w:lineRule="exact"/>
      <w:outlineLvl w:val="2"/>
    </w:pPr>
    <w:rPr>
      <w:rFonts w:eastAsia="Times New Roman" w:cs="Times New Roman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A6525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085D"/>
    <w:rPr>
      <w:rFonts w:ascii="Arial" w:eastAsiaTheme="majorEastAsia" w:hAnsi="Arial" w:cstheme="majorBidi"/>
      <w:b/>
      <w:bCs/>
      <w:color w:val="43358B"/>
      <w:sz w:val="26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3E92"/>
    <w:pPr>
      <w:jc w:val="center"/>
    </w:pPr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6085D"/>
    <w:rPr>
      <w:rFonts w:ascii="Arial" w:eastAsia="Times New Roman" w:hAnsi="Arial" w:cs="Times New Roman"/>
      <w:b/>
      <w:bCs/>
      <w:color w:val="00000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NormalNotes"/>
    <w:next w:val="NormalNotes"/>
    <w:link w:val="TablehyperlinksChar"/>
    <w:qFormat/>
    <w:rsid w:val="00F36F63"/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F36F63"/>
    <w:rPr>
      <w:rFonts w:ascii="Arial" w:hAnsi="Arial"/>
      <w:b w:val="0"/>
      <w:color w:val="964091"/>
      <w:spacing w:val="-10"/>
      <w:sz w:val="2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750573"/>
    <w:pPr>
      <w:spacing w:line="240" w:lineRule="auto"/>
      <w:jc w:val="center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36F63"/>
    <w:pPr>
      <w:spacing w:before="120" w:after="120" w:line="240" w:lineRule="auto"/>
    </w:pPr>
    <w:rPr>
      <w:rFonts w:ascii="Arial" w:hAnsi="Arial"/>
      <w:sz w:val="20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  <w:style w:type="paragraph" w:customStyle="1" w:styleId="Formula">
    <w:name w:val="Formula"/>
    <w:basedOn w:val="Normal"/>
    <w:link w:val="FormulaChar"/>
    <w:qFormat/>
    <w:rsid w:val="00CF005D"/>
    <w:pPr>
      <w:spacing w:line="480" w:lineRule="auto"/>
    </w:pPr>
  </w:style>
  <w:style w:type="character" w:customStyle="1" w:styleId="FormulaChar">
    <w:name w:val="Formula Char"/>
    <w:basedOn w:val="DefaultParagraphFont"/>
    <w:link w:val="Formula"/>
    <w:rsid w:val="00CF005D"/>
    <w:rPr>
      <w:rFonts w:ascii="Arial" w:hAnsi="Arial"/>
      <w:color w:val="0D0D0D" w:themeColor="text1" w:themeTint="F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98A3E5-78B7-4F89-B55C-22B8CA7A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11</cp:revision>
  <cp:lastPrinted>2017-01-30T11:41:00Z</cp:lastPrinted>
  <dcterms:created xsi:type="dcterms:W3CDTF">2020-10-14T12:36:00Z</dcterms:created>
  <dcterms:modified xsi:type="dcterms:W3CDTF">2021-03-09T16:47:00Z</dcterms:modified>
</cp:coreProperties>
</file>