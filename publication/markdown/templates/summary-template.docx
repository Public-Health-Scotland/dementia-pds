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3C6D3C" w:rsidRDefault="009C13DF" w:rsidP="003C6D3C">
      <w:bookmarkStart w:id="0" w:name="_GoBack"/>
      <w:bookmarkEnd w:id="0"/>
    </w:p>
    <w:sectPr w:rsidR="009C13DF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B1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87708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75B11-9017-4BC3-866E-9BF3F19A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2</cp:revision>
  <dcterms:created xsi:type="dcterms:W3CDTF">2020-10-14T12:37:00Z</dcterms:created>
  <dcterms:modified xsi:type="dcterms:W3CDTF">2020-12-10T10:44:00Z</dcterms:modified>
</cp:coreProperties>
</file>